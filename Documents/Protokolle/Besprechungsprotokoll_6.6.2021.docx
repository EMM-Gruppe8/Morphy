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CCFD" w14:textId="77777777" w:rsidR="00FD1B1D" w:rsidRDefault="00FD1B1D" w:rsidP="00070951">
      <w:pPr>
        <w:ind w:left="-426"/>
        <w:rPr>
          <w:b/>
          <w:bCs/>
          <w:sz w:val="32"/>
        </w:rPr>
      </w:pPr>
      <w:r>
        <w:rPr>
          <w:b/>
          <w:bCs/>
          <w:sz w:val="32"/>
        </w:rPr>
        <w:t>Besprechungsprotokoll</w:t>
      </w:r>
    </w:p>
    <w:p w14:paraId="5333D3C3" w14:textId="77777777" w:rsidR="00FD1B1D" w:rsidRDefault="00FD1B1D">
      <w:pPr>
        <w:jc w:val="center"/>
        <w:rPr>
          <w:b/>
          <w:bCs/>
          <w:sz w:val="20"/>
        </w:rPr>
      </w:pPr>
    </w:p>
    <w:tbl>
      <w:tblPr>
        <w:tblW w:w="989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452"/>
        <w:gridCol w:w="976"/>
        <w:gridCol w:w="263"/>
        <w:gridCol w:w="1046"/>
        <w:gridCol w:w="4801"/>
        <w:gridCol w:w="993"/>
        <w:gridCol w:w="891"/>
      </w:tblGrid>
      <w:tr w:rsidR="00070951" w14:paraId="588C79E8" w14:textId="77777777" w:rsidTr="00070951">
        <w:trPr>
          <w:trHeight w:val="429"/>
        </w:trPr>
        <w:tc>
          <w:tcPr>
            <w:tcW w:w="2162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064FAF1E" w14:textId="77777777" w:rsidR="00070951" w:rsidRDefault="00070951" w:rsidP="000527CB">
            <w:r>
              <w:t xml:space="preserve">Veranstaltung: </w:t>
            </w:r>
          </w:p>
        </w:tc>
        <w:tc>
          <w:tcPr>
            <w:tcW w:w="7731" w:type="dxa"/>
            <w:gridSpan w:val="4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39FDCC1E" w14:textId="33163F91" w:rsidR="00070951" w:rsidRDefault="006420E4">
            <w:r>
              <w:t>Besprechung</w:t>
            </w:r>
          </w:p>
        </w:tc>
      </w:tr>
      <w:tr w:rsidR="00070951" w14:paraId="4377C948" w14:textId="77777777" w:rsidTr="00070951">
        <w:trPr>
          <w:trHeight w:val="429"/>
        </w:trPr>
        <w:tc>
          <w:tcPr>
            <w:tcW w:w="2162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202D9F69" w14:textId="77777777" w:rsidR="00070951" w:rsidRDefault="00070951">
            <w:r>
              <w:t>Datum: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114948BA" w14:textId="15F825D7" w:rsidR="00070951" w:rsidRDefault="006420E4">
            <w:r>
              <w:t>6.6.2021</w:t>
            </w:r>
          </w:p>
        </w:tc>
      </w:tr>
      <w:tr w:rsidR="00070951" w14:paraId="5F2CC95C" w14:textId="77777777" w:rsidTr="00070951">
        <w:trPr>
          <w:trHeight w:val="429"/>
        </w:trPr>
        <w:tc>
          <w:tcPr>
            <w:tcW w:w="2162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6571B475" w14:textId="77777777" w:rsidR="00070951" w:rsidRDefault="00070951">
            <w:r>
              <w:t>Agenda: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5624DC85" w14:textId="6AA2B08A" w:rsidR="00070951" w:rsidRDefault="006420E4">
            <w:r>
              <w:t>Besprechung Fortschritt, nächste Schritte definieren</w:t>
            </w:r>
          </w:p>
        </w:tc>
      </w:tr>
      <w:tr w:rsidR="00070951" w14:paraId="2120A9C4" w14:textId="77777777" w:rsidTr="00070951">
        <w:trPr>
          <w:trHeight w:val="414"/>
        </w:trPr>
        <w:tc>
          <w:tcPr>
            <w:tcW w:w="2162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5435AF9A" w14:textId="77777777" w:rsidR="00070951" w:rsidRDefault="00070951">
            <w:proofErr w:type="spellStart"/>
            <w:r>
              <w:t>ProtokollantIn</w:t>
            </w:r>
            <w:proofErr w:type="spellEnd"/>
            <w:r>
              <w:t xml:space="preserve">: 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2A9E9757" w14:textId="15D4967E" w:rsidR="00070951" w:rsidRDefault="006420E4">
            <w:r>
              <w:t>Bennett</w:t>
            </w:r>
          </w:p>
        </w:tc>
      </w:tr>
      <w:tr w:rsidR="00070951" w14:paraId="52498BF0" w14:textId="77777777" w:rsidTr="00070951">
        <w:trPr>
          <w:trHeight w:val="429"/>
        </w:trPr>
        <w:tc>
          <w:tcPr>
            <w:tcW w:w="2162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7D1D90C7" w14:textId="77777777" w:rsidR="00070951" w:rsidRDefault="00070951">
            <w:r>
              <w:t>Qualitätssicherung: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7248148E" w14:textId="73C9B7CC" w:rsidR="00070951" w:rsidRDefault="00C72AC8">
            <w:r>
              <w:t>Leon</w:t>
            </w:r>
          </w:p>
        </w:tc>
      </w:tr>
      <w:tr w:rsidR="00070951" w14:paraId="0B2FD0D8" w14:textId="77777777" w:rsidTr="00070951">
        <w:trPr>
          <w:trHeight w:val="429"/>
        </w:trPr>
        <w:tc>
          <w:tcPr>
            <w:tcW w:w="2162" w:type="dxa"/>
            <w:gridSpan w:val="4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6A8A55DE" w14:textId="77777777" w:rsidR="00070951" w:rsidRDefault="00070951">
            <w:r>
              <w:t>Verteiler: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580D2420" w14:textId="77777777" w:rsidR="00070951" w:rsidRDefault="00070951">
            <w:r>
              <w:t>Teilnehmer</w:t>
            </w:r>
          </w:p>
        </w:tc>
      </w:tr>
      <w:tr w:rsidR="00070951" w14:paraId="1C5014FB" w14:textId="77777777" w:rsidTr="00070951">
        <w:trPr>
          <w:trHeight w:val="429"/>
        </w:trPr>
        <w:tc>
          <w:tcPr>
            <w:tcW w:w="21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6BB38D" w14:textId="77777777" w:rsidR="00070951" w:rsidRDefault="00070951"/>
        </w:tc>
        <w:tc>
          <w:tcPr>
            <w:tcW w:w="68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41431" w14:textId="77777777" w:rsidR="00070951" w:rsidRDefault="00070951"/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4D179230" w14:textId="77777777" w:rsidR="00070951" w:rsidRDefault="00070951"/>
        </w:tc>
      </w:tr>
      <w:tr w:rsidR="00070951" w:rsidRPr="006433E4" w14:paraId="6B9776E2" w14:textId="77777777" w:rsidTr="008577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385"/>
          <w:tblHeader/>
        </w:trPr>
        <w:tc>
          <w:tcPr>
            <w:tcW w:w="4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74196FB" w14:textId="77777777" w:rsidR="00070951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Nr.</w:t>
            </w:r>
          </w:p>
        </w:tc>
        <w:tc>
          <w:tcPr>
            <w:tcW w:w="4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3A4A050F" w14:textId="77777777" w:rsidR="00070951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Art</w:t>
            </w:r>
          </w:p>
        </w:tc>
        <w:tc>
          <w:tcPr>
            <w:tcW w:w="9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4B0DD2D" w14:textId="77777777" w:rsidR="00070951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Betroffen</w:t>
            </w:r>
          </w:p>
        </w:tc>
        <w:tc>
          <w:tcPr>
            <w:tcW w:w="130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5021E130" w14:textId="77777777" w:rsidR="00070951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Stichwort</w:t>
            </w:r>
          </w:p>
        </w:tc>
        <w:tc>
          <w:tcPr>
            <w:tcW w:w="48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3EC8C01C" w14:textId="77777777" w:rsidR="00070951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Beschreibung</w:t>
            </w: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367ECB90" w14:textId="77777777" w:rsidR="00070951" w:rsidRPr="006433E4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6433E4">
              <w:rPr>
                <w:b/>
                <w:bCs/>
                <w:color w:val="FFFFFF"/>
                <w:sz w:val="18"/>
                <w:szCs w:val="18"/>
              </w:rPr>
              <w:t>Termin</w:t>
            </w:r>
          </w:p>
        </w:tc>
        <w:tc>
          <w:tcPr>
            <w:tcW w:w="8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3954218A" w14:textId="77777777" w:rsidR="00070951" w:rsidRPr="006433E4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Erledigt</w:t>
            </w:r>
          </w:p>
        </w:tc>
      </w:tr>
      <w:tr w:rsidR="00070951" w14:paraId="64093B7D" w14:textId="77777777" w:rsidTr="008577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399"/>
        </w:trPr>
        <w:tc>
          <w:tcPr>
            <w:tcW w:w="471" w:type="dxa"/>
            <w:tcBorders>
              <w:top w:val="single" w:sz="6" w:space="0" w:color="auto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CB8AE72" w14:textId="36D5A941" w:rsidR="00070951" w:rsidRPr="000D2B35" w:rsidRDefault="0064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4090615" w14:textId="77777777" w:rsidR="00070951" w:rsidRPr="000D2B35" w:rsidRDefault="00070951">
            <w:pPr>
              <w:rPr>
                <w:caps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93B3616" w14:textId="55179B9B" w:rsidR="00070951" w:rsidRPr="000D2B35" w:rsidRDefault="0064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Constantin</w:t>
            </w:r>
          </w:p>
        </w:tc>
        <w:tc>
          <w:tcPr>
            <w:tcW w:w="13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F96B764" w14:textId="4A656C3D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Wechselsystem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4066985" w14:textId="4A44B9CF" w:rsidR="00070951" w:rsidRPr="000D2B35" w:rsidRDefault="006420E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Characterwechselsystem</w:t>
            </w:r>
            <w:proofErr w:type="spellEnd"/>
            <w:r>
              <w:rPr>
                <w:sz w:val="20"/>
                <w:szCs w:val="20"/>
              </w:rPr>
              <w:t xml:space="preserve"> entwickeln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750AE642" w14:textId="1F008976" w:rsidR="00070951" w:rsidRPr="000D2B35" w:rsidRDefault="0064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Donnerstag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E30751A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</w:tr>
      <w:tr w:rsidR="00070951" w14:paraId="3F415746" w14:textId="77777777" w:rsidTr="008577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414"/>
        </w:trPr>
        <w:tc>
          <w:tcPr>
            <w:tcW w:w="47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513C0A78" w14:textId="3DCAE7D9" w:rsidR="00070951" w:rsidRPr="000D2B35" w:rsidRDefault="0064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76A7231" w14:textId="77777777" w:rsidR="00070951" w:rsidRPr="000D2B35" w:rsidRDefault="00070951">
            <w:pPr>
              <w:rPr>
                <w:caps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9AB780D" w14:textId="231803D5" w:rsidR="00070951" w:rsidRPr="000D2B35" w:rsidRDefault="0064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Constantin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22951AE" w14:textId="2A025E98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62F5A93" w14:textId="407AABC8" w:rsidR="00070951" w:rsidRPr="000D2B35" w:rsidRDefault="006420E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Character</w:t>
            </w:r>
            <w:proofErr w:type="spellEnd"/>
            <w:r>
              <w:rPr>
                <w:sz w:val="20"/>
                <w:szCs w:val="20"/>
              </w:rPr>
              <w:t xml:space="preserve"> Controller weiter entwickeln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1B2957D" w14:textId="4F34C77B" w:rsidR="00070951" w:rsidRPr="000D2B35" w:rsidRDefault="0064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Donnerstag</w:t>
            </w: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7B1DBF50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</w:tr>
      <w:tr w:rsidR="00070951" w14:paraId="7289A45F" w14:textId="77777777" w:rsidTr="008577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399"/>
        </w:trPr>
        <w:tc>
          <w:tcPr>
            <w:tcW w:w="47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8BDF1F8" w14:textId="2C2D4361" w:rsidR="00070951" w:rsidRPr="000D2B35" w:rsidRDefault="0064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9F89342" w14:textId="77777777" w:rsidR="00070951" w:rsidRPr="000D2B35" w:rsidRDefault="00070951">
            <w:pPr>
              <w:rPr>
                <w:caps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0360E7D" w14:textId="609F4732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Bennett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4D69E24" w14:textId="7EAC5F28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Fortschritt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87D7E8E" w14:textId="5D89274E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Level-Fortschritt speichern und im Menü anzeigen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16CDF42" w14:textId="1801F913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Samstag</w:t>
            </w: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08BDC05F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</w:tr>
      <w:tr w:rsidR="00070951" w14:paraId="2FEA8808" w14:textId="77777777" w:rsidTr="008577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399"/>
        </w:trPr>
        <w:tc>
          <w:tcPr>
            <w:tcW w:w="47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573C2A1" w14:textId="5F7EA805" w:rsidR="00070951" w:rsidRPr="000D2B35" w:rsidRDefault="0064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4FE668A" w14:textId="77777777" w:rsidR="00070951" w:rsidRPr="000D2B35" w:rsidRDefault="00070951">
            <w:pPr>
              <w:rPr>
                <w:caps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EB0A3FD" w14:textId="39C73446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Bennett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98FCAF2" w14:textId="6EA503E7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Angriffssystem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C697BEF" w14:textId="3F17D90E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Angriffssystem umsetzen, unabhängig von wem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5C44761" w14:textId="1EBCFC5C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15F33FFD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</w:tr>
      <w:tr w:rsidR="00070951" w14:paraId="41479A11" w14:textId="77777777" w:rsidTr="008577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414"/>
        </w:trPr>
        <w:tc>
          <w:tcPr>
            <w:tcW w:w="47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53715A72" w14:textId="1900A21C" w:rsidR="00070951" w:rsidRPr="000D2B35" w:rsidRDefault="0064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EA7A274" w14:textId="77777777" w:rsidR="00070951" w:rsidRPr="000D2B35" w:rsidRDefault="00070951">
            <w:pPr>
              <w:rPr>
                <w:caps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0100A37" w14:textId="541E5123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Magdalena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264C429" w14:textId="3EF21F2D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EC62D1E" w14:textId="6D2046A4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Gegner AI recherchieren – wie setzt man dies um?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03BD91AC" w14:textId="7CD87F3B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Samstag</w:t>
            </w: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1A8A28B0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</w:tr>
      <w:tr w:rsidR="00070951" w14:paraId="56ED0CA2" w14:textId="77777777" w:rsidTr="008577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399"/>
        </w:trPr>
        <w:tc>
          <w:tcPr>
            <w:tcW w:w="47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72EE4581" w14:textId="4857BAED" w:rsidR="00070951" w:rsidRPr="000D2B35" w:rsidRDefault="0064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9ED6312" w14:textId="77777777" w:rsidR="00070951" w:rsidRPr="000D2B35" w:rsidRDefault="00070951">
            <w:pPr>
              <w:rPr>
                <w:caps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2FE7118" w14:textId="68EFA464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6459177" w14:textId="6A218A57" w:rsidR="00070951" w:rsidRPr="000D2B35" w:rsidRDefault="008577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Levelsystem</w:t>
            </w:r>
            <w:proofErr w:type="spellEnd"/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5EA63B6" w14:textId="34AF3817" w:rsidR="00070951" w:rsidRPr="000D2B35" w:rsidRDefault="008577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Levelsystem</w:t>
            </w:r>
            <w:proofErr w:type="spellEnd"/>
            <w:r>
              <w:rPr>
                <w:sz w:val="20"/>
                <w:szCs w:val="20"/>
              </w:rPr>
              <w:t xml:space="preserve"> erstellen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C002305" w14:textId="5897D8BA" w:rsidR="00070951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Samstag</w:t>
            </w: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C4C51DB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</w:tr>
      <w:tr w:rsidR="008577BA" w14:paraId="6AECC49A" w14:textId="77777777" w:rsidTr="008577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399"/>
        </w:trPr>
        <w:tc>
          <w:tcPr>
            <w:tcW w:w="47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7E41E81" w14:textId="183F284E" w:rsidR="008577BA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57304E4" w14:textId="77777777" w:rsidR="008577BA" w:rsidRPr="000D2B35" w:rsidRDefault="008577BA">
            <w:pPr>
              <w:rPr>
                <w:caps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88F8A59" w14:textId="44F4F6A9" w:rsidR="008577BA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5BB6B5A" w14:textId="2A1856B8" w:rsidR="008577BA" w:rsidRPr="000D2B35" w:rsidRDefault="008577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Merging</w:t>
            </w:r>
            <w:proofErr w:type="spellEnd"/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2120834" w14:textId="47C626A7" w:rsidR="008577BA" w:rsidRPr="000D2B35" w:rsidRDefault="008577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Merging</w:t>
            </w:r>
            <w:proofErr w:type="spellEnd"/>
            <w:r>
              <w:rPr>
                <w:sz w:val="20"/>
                <w:szCs w:val="20"/>
              </w:rPr>
              <w:t xml:space="preserve">, integrieren und Erstellen einer Demo-Szene 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18D188B0" w14:textId="2CE2F668" w:rsidR="008577BA" w:rsidRPr="000D2B35" w:rsidRDefault="00857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Dienstag</w:t>
            </w: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9757A97" w14:textId="77777777" w:rsidR="008577BA" w:rsidRPr="000D2B35" w:rsidRDefault="008577BA">
            <w:pPr>
              <w:rPr>
                <w:sz w:val="20"/>
                <w:szCs w:val="20"/>
              </w:rPr>
            </w:pPr>
          </w:p>
        </w:tc>
      </w:tr>
    </w:tbl>
    <w:p w14:paraId="5F0A8707" w14:textId="08CADB3A" w:rsidR="006433E4" w:rsidRDefault="006433E4"/>
    <w:p w14:paraId="6949041A" w14:textId="699C6B5F" w:rsidR="008577BA" w:rsidRDefault="008577BA" w:rsidP="008577BA">
      <w:pPr>
        <w:pStyle w:val="ListParagraph"/>
        <w:numPr>
          <w:ilvl w:val="0"/>
          <w:numId w:val="32"/>
        </w:numPr>
      </w:pPr>
      <w:r>
        <w:t>Nächsten Samstag 18 Uhr nächste Besprechung</w:t>
      </w:r>
    </w:p>
    <w:p w14:paraId="1F4109A9" w14:textId="5D9966CB" w:rsidR="008577BA" w:rsidRDefault="008577BA" w:rsidP="00C72AC8">
      <w:pPr>
        <w:pStyle w:val="ListParagraph"/>
        <w:numPr>
          <w:ilvl w:val="0"/>
          <w:numId w:val="32"/>
        </w:numPr>
      </w:pPr>
      <w:r>
        <w:t xml:space="preserve">Dienstag </w:t>
      </w:r>
      <w:proofErr w:type="spellStart"/>
      <w:r>
        <w:t>merging</w:t>
      </w:r>
      <w:proofErr w:type="spellEnd"/>
      <w:r>
        <w:t xml:space="preserve"> der Funktionen in den Main </w:t>
      </w:r>
      <w:proofErr w:type="spellStart"/>
      <w:r>
        <w:t>Branch</w:t>
      </w:r>
      <w:proofErr w:type="spellEnd"/>
      <w:r>
        <w:t xml:space="preserve"> und Erstellung einer Szene</w:t>
      </w:r>
    </w:p>
    <w:p w14:paraId="24193AE7" w14:textId="1D1C68B8" w:rsidR="008577BA" w:rsidRDefault="008577BA" w:rsidP="008577BA">
      <w:pPr>
        <w:pStyle w:val="ListParagraph"/>
        <w:numPr>
          <w:ilvl w:val="0"/>
          <w:numId w:val="32"/>
        </w:numPr>
      </w:pPr>
      <w:r>
        <w:t>Leon stellt am Donnerstag vor</w:t>
      </w:r>
    </w:p>
    <w:p w14:paraId="65EA29E4" w14:textId="6D889CE2" w:rsidR="008577BA" w:rsidRDefault="008577BA" w:rsidP="008577BA">
      <w:pPr>
        <w:pStyle w:val="ListParagraph"/>
        <w:numPr>
          <w:ilvl w:val="1"/>
          <w:numId w:val="32"/>
        </w:numPr>
      </w:pPr>
      <w:r>
        <w:t>Bittet alle, ihre Mikros anzumachen</w:t>
      </w:r>
    </w:p>
    <w:sectPr w:rsidR="008577BA" w:rsidSect="00FD1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16" w:right="1134" w:bottom="567" w:left="1418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5597F" w14:textId="77777777" w:rsidR="00E60B80" w:rsidRDefault="00E60B80">
      <w:r>
        <w:separator/>
      </w:r>
    </w:p>
  </w:endnote>
  <w:endnote w:type="continuationSeparator" w:id="0">
    <w:p w14:paraId="3EFEDC09" w14:textId="77777777" w:rsidR="00E60B80" w:rsidRDefault="00E6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A0CF7" w14:textId="77777777" w:rsidR="00C02995" w:rsidRDefault="00C02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9DBB4" w14:textId="77777777" w:rsidR="00FD1B1D" w:rsidRDefault="00FD1B1D" w:rsidP="00FD1B1D">
    <w:pPr>
      <w:tabs>
        <w:tab w:val="left" w:pos="8789"/>
      </w:tabs>
      <w:spacing w:after="0"/>
      <w:rPr>
        <w:sz w:val="16"/>
      </w:rPr>
    </w:pPr>
    <w:r>
      <w:rPr>
        <w:bCs/>
        <w:sz w:val="16"/>
      </w:rPr>
      <w:t>Legende: [</w:t>
    </w:r>
    <w:r>
      <w:rPr>
        <w:b/>
        <w:bCs/>
        <w:sz w:val="16"/>
      </w:rPr>
      <w:t>A</w:t>
    </w:r>
    <w:r>
      <w:rPr>
        <w:bCs/>
        <w:sz w:val="16"/>
      </w:rPr>
      <w:t>]</w:t>
    </w:r>
    <w:proofErr w:type="spellStart"/>
    <w:r>
      <w:rPr>
        <w:sz w:val="16"/>
      </w:rPr>
      <w:t>ufforderung</w:t>
    </w:r>
    <w:proofErr w:type="spellEnd"/>
    <w:r>
      <w:rPr>
        <w:sz w:val="16"/>
      </w:rPr>
      <w:t>, [</w:t>
    </w:r>
    <w:r>
      <w:rPr>
        <w:b/>
        <w:bCs/>
        <w:sz w:val="16"/>
      </w:rPr>
      <w:t>B</w:t>
    </w:r>
    <w:r>
      <w:rPr>
        <w:bCs/>
        <w:sz w:val="16"/>
      </w:rPr>
      <w:t>]</w:t>
    </w:r>
    <w:proofErr w:type="spellStart"/>
    <w:r>
      <w:rPr>
        <w:sz w:val="16"/>
      </w:rPr>
      <w:t>eschluß</w:t>
    </w:r>
    <w:proofErr w:type="spellEnd"/>
    <w:r>
      <w:rPr>
        <w:sz w:val="16"/>
      </w:rPr>
      <w:t>, [</w:t>
    </w:r>
    <w:r>
      <w:rPr>
        <w:b/>
        <w:bCs/>
        <w:sz w:val="16"/>
      </w:rPr>
      <w:t>E</w:t>
    </w:r>
    <w:r>
      <w:rPr>
        <w:bCs/>
        <w:sz w:val="16"/>
      </w:rPr>
      <w:t>]</w:t>
    </w:r>
    <w:proofErr w:type="spellStart"/>
    <w:r>
      <w:rPr>
        <w:sz w:val="16"/>
      </w:rPr>
      <w:t>mpfehlung</w:t>
    </w:r>
    <w:proofErr w:type="spellEnd"/>
    <w:r>
      <w:rPr>
        <w:sz w:val="16"/>
      </w:rPr>
      <w:t>, [</w:t>
    </w:r>
    <w:r>
      <w:rPr>
        <w:b/>
        <w:bCs/>
        <w:sz w:val="16"/>
      </w:rPr>
      <w:t>F</w:t>
    </w:r>
    <w:r>
      <w:rPr>
        <w:bCs/>
        <w:sz w:val="16"/>
      </w:rPr>
      <w:t>]</w:t>
    </w:r>
    <w:proofErr w:type="spellStart"/>
    <w:r>
      <w:rPr>
        <w:sz w:val="16"/>
      </w:rPr>
      <w:t>eststellung</w:t>
    </w:r>
    <w:proofErr w:type="spellEnd"/>
    <w:r>
      <w:rPr>
        <w:sz w:val="16"/>
      </w:rPr>
      <w:tab/>
    </w:r>
    <w:r w:rsidR="00B9772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9772D">
      <w:rPr>
        <w:rStyle w:val="PageNumber"/>
      </w:rPr>
      <w:fldChar w:fldCharType="separate"/>
    </w:r>
    <w:r w:rsidR="000527CB">
      <w:rPr>
        <w:rStyle w:val="PageNumber"/>
        <w:noProof/>
      </w:rPr>
      <w:t>1</w:t>
    </w:r>
    <w:r w:rsidR="00B9772D">
      <w:rPr>
        <w:rStyle w:val="PageNumber"/>
      </w:rPr>
      <w:fldChar w:fldCharType="end"/>
    </w:r>
    <w:r>
      <w:rPr>
        <w:rStyle w:val="PageNumber"/>
      </w:rPr>
      <w:t>/</w:t>
    </w:r>
    <w:r w:rsidR="00B9772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B9772D">
      <w:rPr>
        <w:rStyle w:val="PageNumber"/>
      </w:rPr>
      <w:fldChar w:fldCharType="separate"/>
    </w:r>
    <w:r w:rsidR="000527CB">
      <w:rPr>
        <w:rStyle w:val="PageNumber"/>
        <w:noProof/>
      </w:rPr>
      <w:t>1</w:t>
    </w:r>
    <w:r w:rsidR="00B9772D">
      <w:rPr>
        <w:rStyle w:val="PageNumber"/>
      </w:rPr>
      <w:fldChar w:fldCharType="end"/>
    </w:r>
  </w:p>
  <w:p w14:paraId="0E8E4277" w14:textId="77777777" w:rsidR="00FD1B1D" w:rsidRDefault="00FD1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3A06A" w14:textId="77777777" w:rsidR="00C02995" w:rsidRDefault="00C02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DA13B" w14:textId="77777777" w:rsidR="00E60B80" w:rsidRDefault="00E60B80">
      <w:r>
        <w:separator/>
      </w:r>
    </w:p>
  </w:footnote>
  <w:footnote w:type="continuationSeparator" w:id="0">
    <w:p w14:paraId="41B12C88" w14:textId="77777777" w:rsidR="00E60B80" w:rsidRDefault="00E60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D88B5" w14:textId="77777777" w:rsidR="00C02995" w:rsidRDefault="00C02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741CB" w14:textId="77777777" w:rsidR="00FD1B1D" w:rsidRDefault="00FD1B1D" w:rsidP="00FD1B1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ADA8F" w14:textId="77777777" w:rsidR="00C02995" w:rsidRDefault="00C02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44CB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0E5D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F4F5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24B8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EC0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68FD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F6C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CAEB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CB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944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numFmt w:val="decimal"/>
      <w:pStyle w:val="Heading1"/>
      <w:lvlText w:val="%1"/>
      <w:legacy w:legacy="1" w:legacySpace="142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44" w:legacyIndent="708"/>
      <w:lvlJc w:val="left"/>
      <w:pPr>
        <w:ind w:left="851" w:hanging="708"/>
      </w:pPr>
    </w:lvl>
    <w:lvl w:ilvl="2">
      <w:start w:val="1"/>
      <w:numFmt w:val="decimal"/>
      <w:pStyle w:val="Heading3"/>
      <w:lvlText w:val="%1.%2.%3"/>
      <w:legacy w:legacy="1" w:legacySpace="144" w:legacyIndent="708"/>
      <w:lvlJc w:val="left"/>
      <w:pPr>
        <w:ind w:left="851" w:hanging="708"/>
      </w:pPr>
    </w:lvl>
    <w:lvl w:ilvl="3">
      <w:start w:val="1"/>
      <w:numFmt w:val="decimal"/>
      <w:pStyle w:val="Heading4"/>
      <w:lvlText w:val="%1.%2.%3.%4"/>
      <w:legacy w:legacy="1" w:legacySpace="142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"/>
      <w:legacy w:legacy="1" w:legacySpace="144" w:legacyIndent="708"/>
      <w:lvlJc w:val="left"/>
      <w:pPr>
        <w:ind w:left="851" w:hanging="708"/>
      </w:pPr>
    </w:lvl>
    <w:lvl w:ilvl="5">
      <w:start w:val="1"/>
      <w:numFmt w:val="decimal"/>
      <w:pStyle w:val="Heading6"/>
      <w:lvlText w:val="%1.%2.%3.%4.%5.%6"/>
      <w:legacy w:legacy="1" w:legacySpace="144" w:legacyIndent="708"/>
      <w:lvlJc w:val="left"/>
      <w:pPr>
        <w:ind w:left="851" w:hanging="708"/>
      </w:pPr>
    </w:lvl>
    <w:lvl w:ilvl="6">
      <w:start w:val="1"/>
      <w:numFmt w:val="decimal"/>
      <w:pStyle w:val="Heading7"/>
      <w:lvlText w:val="%1.%2.%3.%4.%5.%6.%7"/>
      <w:legacy w:legacy="1" w:legacySpace="144" w:legacyIndent="708"/>
      <w:lvlJc w:val="left"/>
      <w:pPr>
        <w:ind w:left="851" w:hanging="708"/>
      </w:pPr>
    </w:lvl>
    <w:lvl w:ilvl="7">
      <w:start w:val="1"/>
      <w:numFmt w:val="decimal"/>
      <w:pStyle w:val="Heading8"/>
      <w:lvlText w:val="%1.%2.%3.%4.%5.%6.%7.%8"/>
      <w:legacy w:legacy="1" w:legacySpace="144" w:legacyIndent="708"/>
      <w:lvlJc w:val="left"/>
      <w:pPr>
        <w:ind w:left="851" w:hanging="708"/>
      </w:pPr>
    </w:lvl>
    <w:lvl w:ilvl="8">
      <w:start w:val="1"/>
      <w:numFmt w:val="decimal"/>
      <w:pStyle w:val="Heading9"/>
      <w:lvlText w:val="%1.%2.%3.%4.%5.%6.%7.%8.%9"/>
      <w:legacy w:legacy="1" w:legacySpace="144" w:legacyIndent="708"/>
      <w:lvlJc w:val="left"/>
      <w:pPr>
        <w:ind w:left="851" w:hanging="708"/>
      </w:pPr>
    </w:lvl>
  </w:abstractNum>
  <w:abstractNum w:abstractNumId="11" w15:restartNumberingAfterBreak="0">
    <w:nsid w:val="FFFFFFFE"/>
    <w:multiLevelType w:val="singleLevel"/>
    <w:tmpl w:val="58B8FD66"/>
    <w:lvl w:ilvl="0">
      <w:numFmt w:val="decimal"/>
      <w:lvlText w:val="*"/>
      <w:lvlJc w:val="left"/>
    </w:lvl>
  </w:abstractNum>
  <w:abstractNum w:abstractNumId="12" w15:restartNumberingAfterBreak="0">
    <w:nsid w:val="011D585B"/>
    <w:multiLevelType w:val="hybridMultilevel"/>
    <w:tmpl w:val="BFE07EF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1D44A48"/>
    <w:multiLevelType w:val="multilevel"/>
    <w:tmpl w:val="4D42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6F2FA4"/>
    <w:multiLevelType w:val="hybridMultilevel"/>
    <w:tmpl w:val="DFF6A4B4"/>
    <w:lvl w:ilvl="0" w:tplc="554CCD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6661E"/>
    <w:multiLevelType w:val="hybridMultilevel"/>
    <w:tmpl w:val="D2A6D6E0"/>
    <w:lvl w:ilvl="0" w:tplc="0407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F996D20"/>
    <w:multiLevelType w:val="hybridMultilevel"/>
    <w:tmpl w:val="4D4233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515E3A"/>
    <w:multiLevelType w:val="hybridMultilevel"/>
    <w:tmpl w:val="600ABEB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754314"/>
    <w:multiLevelType w:val="hybridMultilevel"/>
    <w:tmpl w:val="2BC6A8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96785C"/>
    <w:multiLevelType w:val="hybridMultilevel"/>
    <w:tmpl w:val="75DC1EEA"/>
    <w:lvl w:ilvl="0" w:tplc="554CCD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945062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</w:rPr>
    </w:lvl>
  </w:abstractNum>
  <w:abstractNum w:abstractNumId="21" w15:restartNumberingAfterBreak="0">
    <w:nsid w:val="3304582D"/>
    <w:multiLevelType w:val="hybridMultilevel"/>
    <w:tmpl w:val="D7F8D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27523E"/>
    <w:multiLevelType w:val="hybridMultilevel"/>
    <w:tmpl w:val="D27438D6"/>
    <w:lvl w:ilvl="0" w:tplc="554CCDC6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3" w15:restartNumberingAfterBreak="0">
    <w:nsid w:val="4318283D"/>
    <w:multiLevelType w:val="multilevel"/>
    <w:tmpl w:val="2BC6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685600"/>
    <w:multiLevelType w:val="hybridMultilevel"/>
    <w:tmpl w:val="F2F2AD7C"/>
    <w:lvl w:ilvl="0" w:tplc="D9C4CB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A7A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4294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4E3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C6E6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C7F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3640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2ABC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641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63416"/>
    <w:multiLevelType w:val="hybridMultilevel"/>
    <w:tmpl w:val="FC3C11D2"/>
    <w:lvl w:ilvl="0" w:tplc="0407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6" w15:restartNumberingAfterBreak="0">
    <w:nsid w:val="61250D29"/>
    <w:multiLevelType w:val="hybridMultilevel"/>
    <w:tmpl w:val="21784996"/>
    <w:lvl w:ilvl="0" w:tplc="554CCD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10DA1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</w:rPr>
    </w:lvl>
  </w:abstractNum>
  <w:abstractNum w:abstractNumId="28" w15:restartNumberingAfterBreak="0">
    <w:nsid w:val="75C725E8"/>
    <w:multiLevelType w:val="hybridMultilevel"/>
    <w:tmpl w:val="C7AC8E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33628F"/>
    <w:multiLevelType w:val="hybridMultilevel"/>
    <w:tmpl w:val="C312141C"/>
    <w:lvl w:ilvl="0" w:tplc="554CCD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97E2F"/>
    <w:multiLevelType w:val="hybridMultilevel"/>
    <w:tmpl w:val="B88C611A"/>
    <w:lvl w:ilvl="0" w:tplc="9012807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11A18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10"/>
  </w:num>
  <w:num w:numId="12">
    <w:abstractNumId w:val="11"/>
    <w:lvlOverride w:ilvl="0">
      <w:lvl w:ilvl="0">
        <w:start w:val="1"/>
        <w:numFmt w:val="bullet"/>
        <w:lvlText w:val="?"/>
        <w:legacy w:legacy="1" w:legacySpace="0" w:legacyIndent="283"/>
        <w:lvlJc w:val="left"/>
        <w:pPr>
          <w:ind w:left="283" w:hanging="283"/>
        </w:pPr>
        <w:rPr>
          <w:rFonts w:ascii="Courier New" w:hAnsi="Courier New" w:hint="default"/>
        </w:rPr>
      </w:lvl>
    </w:lvlOverride>
  </w:num>
  <w:num w:numId="13">
    <w:abstractNumId w:val="31"/>
  </w:num>
  <w:num w:numId="14">
    <w:abstractNumId w:val="20"/>
  </w:num>
  <w:num w:numId="15">
    <w:abstractNumId w:val="27"/>
  </w:num>
  <w:num w:numId="16">
    <w:abstractNumId w:val="25"/>
  </w:num>
  <w:num w:numId="17">
    <w:abstractNumId w:val="12"/>
  </w:num>
  <w:num w:numId="18">
    <w:abstractNumId w:val="17"/>
  </w:num>
  <w:num w:numId="19">
    <w:abstractNumId w:val="14"/>
  </w:num>
  <w:num w:numId="20">
    <w:abstractNumId w:val="15"/>
  </w:num>
  <w:num w:numId="21">
    <w:abstractNumId w:val="16"/>
  </w:num>
  <w:num w:numId="22">
    <w:abstractNumId w:val="18"/>
  </w:num>
  <w:num w:numId="23">
    <w:abstractNumId w:val="13"/>
  </w:num>
  <w:num w:numId="24">
    <w:abstractNumId w:val="23"/>
  </w:num>
  <w:num w:numId="25">
    <w:abstractNumId w:val="28"/>
  </w:num>
  <w:num w:numId="26">
    <w:abstractNumId w:val="22"/>
  </w:num>
  <w:num w:numId="27">
    <w:abstractNumId w:val="29"/>
  </w:num>
  <w:num w:numId="28">
    <w:abstractNumId w:val="19"/>
  </w:num>
  <w:num w:numId="29">
    <w:abstractNumId w:val="26"/>
  </w:num>
  <w:num w:numId="30">
    <w:abstractNumId w:val="21"/>
  </w:num>
  <w:num w:numId="31">
    <w:abstractNumId w:val="24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MFirma" w:val="Systemtechnik"/>
    <w:docVar w:name="BMFirmaSelektion" w:val=" 0"/>
    <w:docVar w:name="Einstufung" w:val="offen"/>
    <w:docVar w:name="EinstufungSelektion" w:val=" 0"/>
    <w:docVar w:name="Status" w:val="in Bearbeitung"/>
    <w:docVar w:name="StatusSelektion" w:val=" 0"/>
  </w:docVars>
  <w:rsids>
    <w:rsidRoot w:val="006420E4"/>
    <w:rsid w:val="000365E0"/>
    <w:rsid w:val="000527CB"/>
    <w:rsid w:val="00070951"/>
    <w:rsid w:val="000B3A50"/>
    <w:rsid w:val="000D21CC"/>
    <w:rsid w:val="000D2B35"/>
    <w:rsid w:val="0017490E"/>
    <w:rsid w:val="00206E79"/>
    <w:rsid w:val="002E6A69"/>
    <w:rsid w:val="0039239A"/>
    <w:rsid w:val="00454283"/>
    <w:rsid w:val="00472082"/>
    <w:rsid w:val="004809B7"/>
    <w:rsid w:val="00482946"/>
    <w:rsid w:val="006420E4"/>
    <w:rsid w:val="006433E4"/>
    <w:rsid w:val="006C20DA"/>
    <w:rsid w:val="006E49A5"/>
    <w:rsid w:val="007518AD"/>
    <w:rsid w:val="0079795F"/>
    <w:rsid w:val="00826081"/>
    <w:rsid w:val="0085463F"/>
    <w:rsid w:val="008577BA"/>
    <w:rsid w:val="009F56D2"/>
    <w:rsid w:val="00B55697"/>
    <w:rsid w:val="00B9772D"/>
    <w:rsid w:val="00BA726A"/>
    <w:rsid w:val="00C02995"/>
    <w:rsid w:val="00C72AC8"/>
    <w:rsid w:val="00CC6D82"/>
    <w:rsid w:val="00D01260"/>
    <w:rsid w:val="00E60B80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D00FF89"/>
  <w15:docId w15:val="{62A30E79-A535-5641-9AA0-7B9C13EF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56D2"/>
    <w:pPr>
      <w:spacing w:before="120" w:after="6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9F56D2"/>
    <w:pPr>
      <w:keepNext/>
      <w:numPr>
        <w:numId w:val="11"/>
      </w:numPr>
      <w:spacing w:before="30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Heading1"/>
    <w:next w:val="Normal"/>
    <w:qFormat/>
    <w:rsid w:val="009F56D2"/>
    <w:pPr>
      <w:numPr>
        <w:ilvl w:val="1"/>
      </w:numPr>
      <w:ind w:hanging="851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qFormat/>
    <w:rsid w:val="009F56D2"/>
    <w:pPr>
      <w:numPr>
        <w:ilvl w:val="2"/>
      </w:numPr>
      <w:ind w:hanging="851"/>
      <w:outlineLvl w:val="2"/>
    </w:pPr>
    <w:rPr>
      <w:sz w:val="22"/>
      <w:szCs w:val="22"/>
    </w:rPr>
  </w:style>
  <w:style w:type="paragraph" w:styleId="Heading4">
    <w:name w:val="heading 4"/>
    <w:basedOn w:val="Heading3"/>
    <w:next w:val="Normal"/>
    <w:qFormat/>
    <w:rsid w:val="009F56D2"/>
    <w:pPr>
      <w:numPr>
        <w:ilvl w:val="3"/>
      </w:numPr>
      <w:ind w:hanging="851"/>
      <w:outlineLvl w:val="3"/>
    </w:pPr>
    <w:rPr>
      <w:sz w:val="20"/>
      <w:szCs w:val="20"/>
    </w:rPr>
  </w:style>
  <w:style w:type="paragraph" w:styleId="Heading5">
    <w:name w:val="heading 5"/>
    <w:basedOn w:val="Heading4"/>
    <w:next w:val="Normal"/>
    <w:qFormat/>
    <w:rsid w:val="009F56D2"/>
    <w:pPr>
      <w:numPr>
        <w:ilvl w:val="4"/>
      </w:numPr>
      <w:ind w:hanging="851"/>
      <w:outlineLvl w:val="4"/>
    </w:pPr>
  </w:style>
  <w:style w:type="paragraph" w:styleId="Heading6">
    <w:name w:val="heading 6"/>
    <w:basedOn w:val="Heading5"/>
    <w:next w:val="Normal"/>
    <w:qFormat/>
    <w:rsid w:val="009F56D2"/>
    <w:pPr>
      <w:numPr>
        <w:ilvl w:val="5"/>
      </w:numPr>
      <w:ind w:hanging="851"/>
      <w:outlineLvl w:val="5"/>
    </w:pPr>
  </w:style>
  <w:style w:type="paragraph" w:styleId="Heading7">
    <w:name w:val="heading 7"/>
    <w:basedOn w:val="Heading6"/>
    <w:next w:val="Normal"/>
    <w:qFormat/>
    <w:rsid w:val="009F56D2"/>
    <w:pPr>
      <w:numPr>
        <w:ilvl w:val="6"/>
      </w:numPr>
      <w:ind w:hanging="851"/>
      <w:outlineLvl w:val="6"/>
    </w:pPr>
    <w:rPr>
      <w:b w:val="0"/>
      <w:bCs w:val="0"/>
    </w:rPr>
  </w:style>
  <w:style w:type="paragraph" w:styleId="Heading8">
    <w:name w:val="heading 8"/>
    <w:basedOn w:val="Heading7"/>
    <w:next w:val="Normal"/>
    <w:qFormat/>
    <w:rsid w:val="009F56D2"/>
    <w:pPr>
      <w:numPr>
        <w:ilvl w:val="7"/>
      </w:numPr>
      <w:ind w:hanging="851"/>
      <w:outlineLvl w:val="7"/>
    </w:pPr>
    <w:rPr>
      <w:b/>
      <w:bCs/>
    </w:rPr>
  </w:style>
  <w:style w:type="paragraph" w:styleId="Heading9">
    <w:name w:val="heading 9"/>
    <w:basedOn w:val="Heading8"/>
    <w:next w:val="Normal"/>
    <w:qFormat/>
    <w:rsid w:val="009F56D2"/>
    <w:pPr>
      <w:numPr>
        <w:ilvl w:val="8"/>
      </w:numPr>
      <w:tabs>
        <w:tab w:val="num" w:pos="360"/>
      </w:tabs>
      <w:ind w:hanging="851"/>
      <w:outlineLvl w:val="8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F56D2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rsid w:val="009F56D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433E4"/>
  </w:style>
  <w:style w:type="paragraph" w:styleId="ListParagraph">
    <w:name w:val="List Paragraph"/>
    <w:basedOn w:val="Normal"/>
    <w:uiPriority w:val="34"/>
    <w:qFormat/>
    <w:rsid w:val="0085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netthollstein/Downloads/Template_Ergebnisprotokoll%20(1)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Template_Ergebnisprotokoll (1).dotx</Template>
  <TotalTime>11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Ontonym GmbH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Besprechungsprotokoll</dc:subject>
  <dc:creator>Bennett Hollstein</dc:creator>
  <cp:lastModifiedBy>Bennett Hollstein</cp:lastModifiedBy>
  <cp:revision>1</cp:revision>
  <cp:lastPrinted>1999-07-23T11:11:00Z</cp:lastPrinted>
  <dcterms:created xsi:type="dcterms:W3CDTF">2021-06-06T17:12:00Z</dcterms:created>
  <dcterms:modified xsi:type="dcterms:W3CDTF">2021-06-06T17:36:00Z</dcterms:modified>
</cp:coreProperties>
</file>