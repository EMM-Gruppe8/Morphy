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3917" w14:textId="77777777" w:rsidR="00FD1B1D" w:rsidRDefault="00FD1B1D" w:rsidP="00070951">
      <w:pPr>
        <w:ind w:left="-426"/>
        <w:rPr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 w14:paraId="50F701B8" w14:textId="77777777" w:rsidR="00FD1B1D" w:rsidRDefault="00FD1B1D">
      <w:pPr>
        <w:jc w:val="center"/>
        <w:rPr>
          <w:b/>
          <w:bCs/>
          <w:sz w:val="20"/>
        </w:rPr>
      </w:pPr>
    </w:p>
    <w:tbl>
      <w:tblPr>
        <w:tblW w:w="9893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471"/>
        <w:gridCol w:w="957"/>
        <w:gridCol w:w="263"/>
        <w:gridCol w:w="1046"/>
        <w:gridCol w:w="4801"/>
        <w:gridCol w:w="993"/>
        <w:gridCol w:w="891"/>
      </w:tblGrid>
      <w:tr w:rsidR="00070951" w14:paraId="4F3B82FF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2F09CBEF" w14:textId="77777777" w:rsidR="00070951" w:rsidRDefault="00070951" w:rsidP="000527CB">
            <w:r>
              <w:t xml:space="preserve">Veranstaltung: </w:t>
            </w:r>
          </w:p>
        </w:tc>
        <w:tc>
          <w:tcPr>
            <w:tcW w:w="7731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25E14C5E" w14:textId="398E58A6" w:rsidR="00070951" w:rsidRDefault="00587D5B">
            <w:r>
              <w:t>Besprechung 3</w:t>
            </w:r>
          </w:p>
        </w:tc>
      </w:tr>
      <w:tr w:rsidR="00070951" w14:paraId="19760736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391D4A1A" w14:textId="77777777" w:rsidR="00070951" w:rsidRDefault="00070951">
            <w:r>
              <w:t>Datum: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33B09CA4" w14:textId="67725C65" w:rsidR="00070951" w:rsidRDefault="00587D5B">
            <w:r>
              <w:t>12. Juni</w:t>
            </w:r>
          </w:p>
        </w:tc>
      </w:tr>
      <w:tr w:rsidR="00070951" w14:paraId="6F18316A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5FFF6EF8" w14:textId="77777777" w:rsidR="00070951" w:rsidRDefault="00070951">
            <w:r>
              <w:t>Agenda: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6550FD74" w14:textId="77777777" w:rsidR="00070951" w:rsidRDefault="00070951"/>
        </w:tc>
      </w:tr>
      <w:tr w:rsidR="00070951" w14:paraId="40E70E29" w14:textId="77777777" w:rsidTr="00070951">
        <w:trPr>
          <w:trHeight w:val="414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0E2CAD64" w14:textId="77777777" w:rsidR="00070951" w:rsidRDefault="00070951">
            <w:proofErr w:type="spellStart"/>
            <w:r>
              <w:t>ProtokollantIn</w:t>
            </w:r>
            <w:proofErr w:type="spellEnd"/>
            <w:r>
              <w:t xml:space="preserve">: 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63048ECC" w14:textId="6E7BB194" w:rsidR="00070951" w:rsidRDefault="00587D5B">
            <w:r>
              <w:t>Bennett</w:t>
            </w:r>
          </w:p>
        </w:tc>
      </w:tr>
      <w:tr w:rsidR="00070951" w14:paraId="2D162E66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7B1723DE" w14:textId="77777777" w:rsidR="00070951" w:rsidRDefault="00070951">
            <w:r>
              <w:t>Qualitätssicherung: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1C7E7D8" w14:textId="000CD795" w:rsidR="00070951" w:rsidRDefault="00587D5B">
            <w:r>
              <w:t>Leon</w:t>
            </w:r>
          </w:p>
        </w:tc>
      </w:tr>
      <w:tr w:rsidR="00070951" w14:paraId="396D0227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6FECC3B" w14:textId="77777777" w:rsidR="00070951" w:rsidRDefault="00070951">
            <w:r>
              <w:t>Verteiler:</w:t>
            </w:r>
          </w:p>
        </w:tc>
        <w:tc>
          <w:tcPr>
            <w:tcW w:w="7731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37EDD0B8" w14:textId="77777777" w:rsidR="00070951" w:rsidRDefault="00070951">
            <w:r>
              <w:t>Teilnehmer</w:t>
            </w:r>
          </w:p>
        </w:tc>
      </w:tr>
      <w:tr w:rsidR="00070951" w14:paraId="15366C82" w14:textId="77777777" w:rsidTr="00070951">
        <w:trPr>
          <w:trHeight w:val="429"/>
        </w:trPr>
        <w:tc>
          <w:tcPr>
            <w:tcW w:w="2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F86DCF" w14:textId="77777777" w:rsidR="00070951" w:rsidRDefault="00070951"/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99574B" w14:textId="77777777" w:rsidR="00070951" w:rsidRDefault="00070951"/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03B6C1D3" w14:textId="77777777" w:rsidR="00070951" w:rsidRDefault="00070951"/>
        </w:tc>
      </w:tr>
      <w:tr w:rsidR="00070951" w:rsidRPr="006433E4" w14:paraId="6E195F03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85"/>
          <w:tblHeader/>
        </w:trPr>
        <w:tc>
          <w:tcPr>
            <w:tcW w:w="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3ED7B2F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9BB09D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9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7D33825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30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D1DDDB9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8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DCFECD4" w14:textId="77777777" w:rsidR="00070951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CBD6D23" w14:textId="77777777" w:rsidR="00070951" w:rsidRPr="006433E4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6433E4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  <w:tc>
          <w:tcPr>
            <w:tcW w:w="8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A10B5BF" w14:textId="77777777" w:rsidR="00070951" w:rsidRPr="006433E4" w:rsidRDefault="00070951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Erledigt</w:t>
            </w:r>
          </w:p>
        </w:tc>
      </w:tr>
      <w:tr w:rsidR="00070951" w14:paraId="11D5DA60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E5EF564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BF8EE8B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7E435F2" w14:textId="5DF5935A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F64AAD" w14:textId="21E51F5F" w:rsidR="00070951" w:rsidRPr="000D2B35" w:rsidRDefault="007B58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Characterwechsel</w:t>
            </w:r>
            <w:proofErr w:type="spellEnd"/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B9B8673" w14:textId="50AC9A2A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Fortsetzen der Entwicklung am </w:t>
            </w:r>
            <w:proofErr w:type="spellStart"/>
            <w:r>
              <w:rPr>
                <w:sz w:val="20"/>
                <w:szCs w:val="20"/>
              </w:rPr>
              <w:t>Characterwechsel</w:t>
            </w:r>
            <w:proofErr w:type="spellEnd"/>
            <w:r>
              <w:rPr>
                <w:sz w:val="20"/>
                <w:szCs w:val="20"/>
              </w:rPr>
              <w:t>-System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688194B6" w14:textId="08628271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 morgen, </w:t>
            </w:r>
            <w:proofErr w:type="spellStart"/>
            <w:r>
              <w:rPr>
                <w:sz w:val="20"/>
                <w:szCs w:val="20"/>
              </w:rPr>
              <w:t>Freitag Abend</w:t>
            </w:r>
            <w:proofErr w:type="spellEnd"/>
            <w:r>
              <w:rPr>
                <w:sz w:val="20"/>
                <w:szCs w:val="20"/>
              </w:rPr>
              <w:t xml:space="preserve"> fertig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E32E707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26182B00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414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4275EC1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56AEFB4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27A7AD8" w14:textId="6BDFEEDF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FC7A1FC" w14:textId="03FA0A1B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Button-Drehung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89E2195" w14:textId="02A9CFBE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Button-Drehung von </w:t>
            </w:r>
            <w:proofErr w:type="spellStart"/>
            <w:r>
              <w:rPr>
                <w:sz w:val="20"/>
                <w:szCs w:val="20"/>
              </w:rPr>
              <w:t>Gyro</w:t>
            </w:r>
            <w:proofErr w:type="spellEnd"/>
            <w:r>
              <w:rPr>
                <w:sz w:val="20"/>
                <w:szCs w:val="20"/>
              </w:rPr>
              <w:t xml:space="preserve"> auf den Beschleunigungssensor umstellen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57B0D39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CB7111C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36904B1E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083671F3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BBE2DAD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9EB1ABE" w14:textId="630BCF13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B6DBD26" w14:textId="3C5527AC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BFE1148" w14:textId="4B15F00F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Projektbeschreibung erstellen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CE9ACA8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B917709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560C7072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89E963D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6F681EB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9E2F374" w14:textId="2908CC2F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Bennett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2A2963D" w14:textId="2B7122E6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Lebensanzeige</w:t>
            </w: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26A679E" w14:textId="26CED128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Lebensanzeige entwickeln, evtl. nur für Player, evtl. aber auch Lebensanzeigen für Gegner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571600D9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22B669E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2B579C41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414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3642B656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859C175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65F7287" w14:textId="57A7DCDF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Constantin</w:t>
            </w: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6B99AC1" w14:textId="77DBEB42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Zeit-</w:t>
            </w:r>
            <w:proofErr w:type="spellStart"/>
            <w:r>
              <w:rPr>
                <w:sz w:val="20"/>
                <w:szCs w:val="20"/>
              </w:rPr>
              <w:t>Persistierung</w:t>
            </w:r>
            <w:proofErr w:type="spellEnd"/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972C5AA" w14:textId="36C34E25" w:rsidR="00070951" w:rsidRPr="000D2B35" w:rsidRDefault="007B5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Evtl. nicht über </w:t>
            </w:r>
            <w:proofErr w:type="spellStart"/>
            <w:proofErr w:type="gramStart"/>
            <w:r>
              <w:rPr>
                <w:sz w:val="20"/>
                <w:szCs w:val="20"/>
              </w:rPr>
              <w:t>PlayerPrefs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sondern sicherere Methoden persistieren, weil sonst manipulierbar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5315E5CB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A1D9130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  <w:tr w:rsidR="00070951" w14:paraId="45A8D8B0" w14:textId="77777777" w:rsidTr="00070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399"/>
        </w:trPr>
        <w:tc>
          <w:tcPr>
            <w:tcW w:w="47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B123DD5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5DAF483" w14:textId="77777777" w:rsidR="00070951" w:rsidRPr="000D2B35" w:rsidRDefault="00070951">
            <w:pPr>
              <w:rPr>
                <w:cap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BE32128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37BADA8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480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AC1F3B9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DAFFD6A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539992FD" w14:textId="77777777" w:rsidR="00070951" w:rsidRPr="000D2B35" w:rsidRDefault="00070951">
            <w:pPr>
              <w:rPr>
                <w:sz w:val="20"/>
                <w:szCs w:val="20"/>
              </w:rPr>
            </w:pPr>
          </w:p>
        </w:tc>
      </w:tr>
    </w:tbl>
    <w:p w14:paraId="798DBD89" w14:textId="07B72322" w:rsidR="006433E4" w:rsidRDefault="006433E4"/>
    <w:p w14:paraId="17CB8514" w14:textId="0E132F13" w:rsidR="00587D5B" w:rsidRDefault="00587D5B" w:rsidP="00587D5B">
      <w:pPr>
        <w:pStyle w:val="ListParagraph"/>
        <w:numPr>
          <w:ilvl w:val="0"/>
          <w:numId w:val="32"/>
        </w:numPr>
      </w:pPr>
      <w:r>
        <w:t xml:space="preserve">Festlegung der </w:t>
      </w:r>
      <w:proofErr w:type="spellStart"/>
      <w:r w:rsidR="007B58BB">
        <w:t>Unity</w:t>
      </w:r>
      <w:proofErr w:type="spellEnd"/>
      <w:r w:rsidR="007B58BB">
        <w:t>-</w:t>
      </w:r>
      <w:r>
        <w:t xml:space="preserve">Version auf 2020.3.3 damit </w:t>
      </w:r>
      <w:r w:rsidR="007B58BB">
        <w:t>es nicht zu Versionskonflikten kommt</w:t>
      </w:r>
    </w:p>
    <w:p w14:paraId="46632562" w14:textId="52A2439E" w:rsidR="00587D5B" w:rsidRDefault="00587D5B" w:rsidP="00587D5B">
      <w:pPr>
        <w:pStyle w:val="ListParagraph"/>
        <w:numPr>
          <w:ilvl w:val="0"/>
          <w:numId w:val="32"/>
        </w:numPr>
      </w:pPr>
      <w:r>
        <w:t xml:space="preserve">Das Team soll evtl. überlegen, ob sie interessante Ideen für </w:t>
      </w:r>
      <w:proofErr w:type="spellStart"/>
      <w:r>
        <w:t>Leveldesign</w:t>
      </w:r>
      <w:proofErr w:type="spellEnd"/>
      <w:r>
        <w:t xml:space="preserve"> </w:t>
      </w:r>
      <w:r w:rsidR="007B58BB">
        <w:t>haben</w:t>
      </w:r>
    </w:p>
    <w:p w14:paraId="3B495FBA" w14:textId="116F5BC9" w:rsidR="00587D5B" w:rsidRDefault="00587D5B" w:rsidP="00587D5B">
      <w:pPr>
        <w:pStyle w:val="ListParagraph"/>
        <w:numPr>
          <w:ilvl w:val="0"/>
          <w:numId w:val="32"/>
        </w:numPr>
      </w:pPr>
      <w:r>
        <w:t xml:space="preserve">Einseitige </w:t>
      </w:r>
      <w:proofErr w:type="spellStart"/>
      <w:r>
        <w:t>Charactere</w:t>
      </w:r>
      <w:proofErr w:type="spellEnd"/>
      <w:r>
        <w:t xml:space="preserve"> (z.B. Nashorn) sollen auch auf der Decke sein können</w:t>
      </w:r>
      <w:r w:rsidR="007B58BB">
        <w:t xml:space="preserve"> (aber nicht wechseln können)</w:t>
      </w:r>
    </w:p>
    <w:p w14:paraId="42C420F6" w14:textId="77777777" w:rsidR="00587D5B" w:rsidRDefault="00587D5B" w:rsidP="00587D5B">
      <w:pPr>
        <w:pStyle w:val="ListParagraph"/>
      </w:pPr>
    </w:p>
    <w:p w14:paraId="42F2C124" w14:textId="4796474E" w:rsidR="007B58BB" w:rsidRDefault="007B58BB" w:rsidP="007B58BB">
      <w:pPr>
        <w:pStyle w:val="ListParagraph"/>
        <w:numPr>
          <w:ilvl w:val="0"/>
          <w:numId w:val="32"/>
        </w:numPr>
      </w:pPr>
      <w:r>
        <w:t>Report:</w:t>
      </w:r>
    </w:p>
    <w:p w14:paraId="0827C17E" w14:textId="46A4AEF7" w:rsidR="00587D5B" w:rsidRDefault="00587D5B" w:rsidP="007B58BB">
      <w:pPr>
        <w:pStyle w:val="ListParagraph"/>
        <w:numPr>
          <w:ilvl w:val="1"/>
          <w:numId w:val="32"/>
        </w:numPr>
      </w:pPr>
      <w:r>
        <w:t>Leon: Papierprototyp Level gemacht</w:t>
      </w:r>
    </w:p>
    <w:p w14:paraId="23413C9C" w14:textId="487421A0" w:rsidR="00587D5B" w:rsidRDefault="00587D5B" w:rsidP="007B58BB">
      <w:pPr>
        <w:pStyle w:val="ListParagraph"/>
        <w:numPr>
          <w:ilvl w:val="1"/>
          <w:numId w:val="32"/>
        </w:numPr>
      </w:pPr>
      <w:r>
        <w:t>Bennett: Angriffssystem gemacht</w:t>
      </w:r>
    </w:p>
    <w:p w14:paraId="56BA1382" w14:textId="13285CD9" w:rsidR="00587D5B" w:rsidRDefault="00587D5B" w:rsidP="007B58BB">
      <w:pPr>
        <w:pStyle w:val="ListParagraph"/>
        <w:numPr>
          <w:ilvl w:val="1"/>
          <w:numId w:val="32"/>
        </w:numPr>
      </w:pPr>
      <w:r>
        <w:t>Magdalena: Gegner AI recherchiert, A-Star (A*) Package als Empfehlung</w:t>
      </w:r>
    </w:p>
    <w:p w14:paraId="0E7EA489" w14:textId="6B3A4570" w:rsidR="00587D5B" w:rsidRDefault="00587D5B" w:rsidP="007B58BB">
      <w:pPr>
        <w:pStyle w:val="ListParagraph"/>
        <w:numPr>
          <w:ilvl w:val="1"/>
          <w:numId w:val="32"/>
        </w:numPr>
      </w:pPr>
      <w:r>
        <w:t xml:space="preserve">Constantin: Zeitspeicherung über </w:t>
      </w:r>
      <w:proofErr w:type="spellStart"/>
      <w:r>
        <w:t>PlayerPrefs</w:t>
      </w:r>
      <w:proofErr w:type="spellEnd"/>
      <w:r w:rsidR="007B58BB">
        <w:t xml:space="preserve">, Angefangen mit </w:t>
      </w:r>
      <w:proofErr w:type="spellStart"/>
      <w:r w:rsidR="007B58BB">
        <w:t>Characterwechsel</w:t>
      </w:r>
      <w:proofErr w:type="spellEnd"/>
    </w:p>
    <w:p w14:paraId="3586CC2E" w14:textId="5CC2C38C" w:rsidR="007B58BB" w:rsidRDefault="007B58BB" w:rsidP="007B58BB"/>
    <w:p w14:paraId="36D4C52D" w14:textId="27CFBB3D" w:rsidR="007B58BB" w:rsidRDefault="007B58BB" w:rsidP="007B58BB">
      <w:pPr>
        <w:pStyle w:val="ListParagraph"/>
        <w:numPr>
          <w:ilvl w:val="0"/>
          <w:numId w:val="32"/>
        </w:numPr>
      </w:pPr>
      <w:r>
        <w:t>Donnerstag 17:30 Uhr nächstes Treffen</w:t>
      </w:r>
    </w:p>
    <w:sectPr w:rsidR="007B58BB" w:rsidSect="00FD1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16" w:right="1134" w:bottom="567" w:left="1418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661CA" w14:textId="77777777" w:rsidR="00F71D0D" w:rsidRDefault="00F71D0D">
      <w:r>
        <w:separator/>
      </w:r>
    </w:p>
  </w:endnote>
  <w:endnote w:type="continuationSeparator" w:id="0">
    <w:p w14:paraId="4864D90C" w14:textId="77777777" w:rsidR="00F71D0D" w:rsidRDefault="00F7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E154" w14:textId="77777777" w:rsidR="00C02995" w:rsidRDefault="00C02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5475" w14:textId="77777777" w:rsidR="00FD1B1D" w:rsidRDefault="00FD1B1D" w:rsidP="00FD1B1D">
    <w:pPr>
      <w:tabs>
        <w:tab w:val="left" w:pos="8789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proofErr w:type="spellStart"/>
    <w:r>
      <w:rPr>
        <w:sz w:val="16"/>
      </w:rPr>
      <w:t>ufforderung</w:t>
    </w:r>
    <w:proofErr w:type="spellEnd"/>
    <w:r>
      <w:rPr>
        <w:sz w:val="16"/>
      </w:rPr>
      <w:t>, [</w:t>
    </w:r>
    <w:r>
      <w:rPr>
        <w:b/>
        <w:bCs/>
        <w:sz w:val="16"/>
      </w:rPr>
      <w:t>B</w:t>
    </w:r>
    <w:r>
      <w:rPr>
        <w:bCs/>
        <w:sz w:val="16"/>
      </w:rPr>
      <w:t>]</w:t>
    </w:r>
    <w:proofErr w:type="spellStart"/>
    <w:r>
      <w:rPr>
        <w:sz w:val="16"/>
      </w:rPr>
      <w:t>eschluß</w:t>
    </w:r>
    <w:proofErr w:type="spellEnd"/>
    <w:r>
      <w:rPr>
        <w:sz w:val="16"/>
      </w:rPr>
      <w:t>, [</w:t>
    </w:r>
    <w:r>
      <w:rPr>
        <w:b/>
        <w:bCs/>
        <w:sz w:val="16"/>
      </w:rPr>
      <w:t>E</w:t>
    </w:r>
    <w:r>
      <w:rPr>
        <w:bCs/>
        <w:sz w:val="16"/>
      </w:rPr>
      <w:t>]</w:t>
    </w:r>
    <w:proofErr w:type="spellStart"/>
    <w:r>
      <w:rPr>
        <w:sz w:val="16"/>
      </w:rPr>
      <w:t>mpfehlung</w:t>
    </w:r>
    <w:proofErr w:type="spellEnd"/>
    <w:r>
      <w:rPr>
        <w:sz w:val="16"/>
      </w:rPr>
      <w:t>, [</w:t>
    </w:r>
    <w:r>
      <w:rPr>
        <w:b/>
        <w:bCs/>
        <w:sz w:val="16"/>
      </w:rPr>
      <w:t>F</w:t>
    </w:r>
    <w:r>
      <w:rPr>
        <w:bCs/>
        <w:sz w:val="16"/>
      </w:rPr>
      <w:t>]</w:t>
    </w:r>
    <w:proofErr w:type="spellStart"/>
    <w:r>
      <w:rPr>
        <w:sz w:val="16"/>
      </w:rPr>
      <w:t>eststellung</w:t>
    </w:r>
    <w:proofErr w:type="spellEnd"/>
    <w:r>
      <w:rPr>
        <w:sz w:val="16"/>
      </w:rPr>
      <w:tab/>
    </w:r>
    <w:r w:rsidR="00B9772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9772D">
      <w:rPr>
        <w:rStyle w:val="PageNumber"/>
      </w:rPr>
      <w:fldChar w:fldCharType="separate"/>
    </w:r>
    <w:r w:rsidR="000527CB">
      <w:rPr>
        <w:rStyle w:val="PageNumber"/>
        <w:noProof/>
      </w:rPr>
      <w:t>1</w:t>
    </w:r>
    <w:r w:rsidR="00B9772D">
      <w:rPr>
        <w:rStyle w:val="PageNumber"/>
      </w:rPr>
      <w:fldChar w:fldCharType="end"/>
    </w:r>
    <w:r>
      <w:rPr>
        <w:rStyle w:val="PageNumber"/>
      </w:rPr>
      <w:t>/</w:t>
    </w:r>
    <w:r w:rsidR="00B9772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9772D">
      <w:rPr>
        <w:rStyle w:val="PageNumber"/>
      </w:rPr>
      <w:fldChar w:fldCharType="separate"/>
    </w:r>
    <w:r w:rsidR="000527CB">
      <w:rPr>
        <w:rStyle w:val="PageNumber"/>
        <w:noProof/>
      </w:rPr>
      <w:t>1</w:t>
    </w:r>
    <w:r w:rsidR="00B9772D">
      <w:rPr>
        <w:rStyle w:val="PageNumber"/>
      </w:rPr>
      <w:fldChar w:fldCharType="end"/>
    </w:r>
  </w:p>
  <w:p w14:paraId="6B7ED602" w14:textId="77777777" w:rsidR="00FD1B1D" w:rsidRDefault="00FD1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3DFA" w14:textId="77777777" w:rsidR="00C02995" w:rsidRDefault="00C02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C0047" w14:textId="77777777" w:rsidR="00F71D0D" w:rsidRDefault="00F71D0D">
      <w:r>
        <w:separator/>
      </w:r>
    </w:p>
  </w:footnote>
  <w:footnote w:type="continuationSeparator" w:id="0">
    <w:p w14:paraId="1384403C" w14:textId="77777777" w:rsidR="00F71D0D" w:rsidRDefault="00F7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55E68" w14:textId="77777777" w:rsidR="00C02995" w:rsidRDefault="00C02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C566" w14:textId="77777777" w:rsidR="00FD1B1D" w:rsidRDefault="00FD1B1D" w:rsidP="00FD1B1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33CE" w14:textId="77777777" w:rsidR="00C02995" w:rsidRDefault="00C02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44CB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0E5D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F4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24B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EC0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68F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F6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CAE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94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2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708"/>
      <w:lvlJc w:val="left"/>
      <w:pPr>
        <w:ind w:left="851" w:hanging="708"/>
      </w:pPr>
    </w:lvl>
    <w:lvl w:ilvl="2">
      <w:start w:val="1"/>
      <w:numFmt w:val="decimal"/>
      <w:pStyle w:val="Heading3"/>
      <w:lvlText w:val="%1.%2.%3"/>
      <w:legacy w:legacy="1" w:legacySpace="144" w:legacyIndent="708"/>
      <w:lvlJc w:val="left"/>
      <w:pPr>
        <w:ind w:left="851" w:hanging="708"/>
      </w:pPr>
    </w:lvl>
    <w:lvl w:ilvl="3">
      <w:start w:val="1"/>
      <w:numFmt w:val="decimal"/>
      <w:pStyle w:val="Heading4"/>
      <w:lvlText w:val="%1.%2.%3.%4"/>
      <w:legacy w:legacy="1" w:legacySpace="142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"/>
      <w:legacy w:legacy="1" w:legacySpace="144" w:legacyIndent="708"/>
      <w:lvlJc w:val="left"/>
      <w:pPr>
        <w:ind w:left="851" w:hanging="708"/>
      </w:pPr>
    </w:lvl>
    <w:lvl w:ilvl="5">
      <w:start w:val="1"/>
      <w:numFmt w:val="decimal"/>
      <w:pStyle w:val="Heading6"/>
      <w:lvlText w:val="%1.%2.%3.%4.%5.%6"/>
      <w:legacy w:legacy="1" w:legacySpace="144" w:legacyIndent="708"/>
      <w:lvlJc w:val="left"/>
      <w:pPr>
        <w:ind w:left="851" w:hanging="708"/>
      </w:pPr>
    </w:lvl>
    <w:lvl w:ilvl="6">
      <w:start w:val="1"/>
      <w:numFmt w:val="decimal"/>
      <w:pStyle w:val="Heading7"/>
      <w:lvlText w:val="%1.%2.%3.%4.%5.%6.%7"/>
      <w:legacy w:legacy="1" w:legacySpace="144" w:legacyIndent="708"/>
      <w:lvlJc w:val="left"/>
      <w:pPr>
        <w:ind w:left="851" w:hanging="708"/>
      </w:pPr>
    </w:lvl>
    <w:lvl w:ilvl="7">
      <w:start w:val="1"/>
      <w:numFmt w:val="decimal"/>
      <w:pStyle w:val="Heading8"/>
      <w:lvlText w:val="%1.%2.%3.%4.%5.%6.%7.%8"/>
      <w:legacy w:legacy="1" w:legacySpace="144" w:legacyIndent="708"/>
      <w:lvlJc w:val="left"/>
      <w:pPr>
        <w:ind w:left="851" w:hanging="708"/>
      </w:pPr>
    </w:lvl>
    <w:lvl w:ilvl="8">
      <w:start w:val="1"/>
      <w:numFmt w:val="decimal"/>
      <w:pStyle w:val="Heading9"/>
      <w:lvlText w:val="%1.%2.%3.%4.%5.%6.%7.%8.%9"/>
      <w:legacy w:legacy="1" w:legacySpace="144" w:legacyIndent="708"/>
      <w:lvlJc w:val="left"/>
      <w:pPr>
        <w:ind w:left="851" w:hanging="708"/>
      </w:pPr>
    </w:lvl>
  </w:abstractNum>
  <w:abstractNum w:abstractNumId="11" w15:restartNumberingAfterBreak="0">
    <w:nsid w:val="FFFFFFFE"/>
    <w:multiLevelType w:val="singleLevel"/>
    <w:tmpl w:val="58B8FD66"/>
    <w:lvl w:ilvl="0">
      <w:numFmt w:val="decimal"/>
      <w:lvlText w:val="*"/>
      <w:lvlJc w:val="left"/>
    </w:lvl>
  </w:abstractNum>
  <w:abstractNum w:abstractNumId="12" w15:restartNumberingAfterBreak="0">
    <w:nsid w:val="011D585B"/>
    <w:multiLevelType w:val="hybridMultilevel"/>
    <w:tmpl w:val="BFE07EF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1D44A48"/>
    <w:multiLevelType w:val="multilevel"/>
    <w:tmpl w:val="4D42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6F2FA4"/>
    <w:multiLevelType w:val="hybridMultilevel"/>
    <w:tmpl w:val="DFF6A4B4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6661E"/>
    <w:multiLevelType w:val="hybridMultilevel"/>
    <w:tmpl w:val="D2A6D6E0"/>
    <w:lvl w:ilvl="0" w:tplc="04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F996D20"/>
    <w:multiLevelType w:val="hybridMultilevel"/>
    <w:tmpl w:val="4D4233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515E3A"/>
    <w:multiLevelType w:val="hybridMultilevel"/>
    <w:tmpl w:val="600ABE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754314"/>
    <w:multiLevelType w:val="hybridMultilevel"/>
    <w:tmpl w:val="2BC6A8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96785C"/>
    <w:multiLevelType w:val="hybridMultilevel"/>
    <w:tmpl w:val="75DC1EEA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945062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</w:rPr>
    </w:lvl>
  </w:abstractNum>
  <w:abstractNum w:abstractNumId="21" w15:restartNumberingAfterBreak="0">
    <w:nsid w:val="3304582D"/>
    <w:multiLevelType w:val="hybridMultilevel"/>
    <w:tmpl w:val="D7F8D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27523E"/>
    <w:multiLevelType w:val="hybridMultilevel"/>
    <w:tmpl w:val="D27438D6"/>
    <w:lvl w:ilvl="0" w:tplc="554CCDC6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3" w15:restartNumberingAfterBreak="0">
    <w:nsid w:val="4318283D"/>
    <w:multiLevelType w:val="multilevel"/>
    <w:tmpl w:val="2BC6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201AE8"/>
    <w:multiLevelType w:val="hybridMultilevel"/>
    <w:tmpl w:val="6E02B788"/>
    <w:lvl w:ilvl="0" w:tplc="4260C90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85600"/>
    <w:multiLevelType w:val="hybridMultilevel"/>
    <w:tmpl w:val="F2F2AD7C"/>
    <w:lvl w:ilvl="0" w:tplc="D9C4CB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7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294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E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C6E6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C7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640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ABC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64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63416"/>
    <w:multiLevelType w:val="hybridMultilevel"/>
    <w:tmpl w:val="FC3C11D2"/>
    <w:lvl w:ilvl="0" w:tplc="0407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7" w15:restartNumberingAfterBreak="0">
    <w:nsid w:val="61250D29"/>
    <w:multiLevelType w:val="hybridMultilevel"/>
    <w:tmpl w:val="21784996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10DA1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</w:rPr>
    </w:lvl>
  </w:abstractNum>
  <w:abstractNum w:abstractNumId="29" w15:restartNumberingAfterBreak="0">
    <w:nsid w:val="75C725E8"/>
    <w:multiLevelType w:val="hybridMultilevel"/>
    <w:tmpl w:val="C7AC8E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33628F"/>
    <w:multiLevelType w:val="hybridMultilevel"/>
    <w:tmpl w:val="C312141C"/>
    <w:lvl w:ilvl="0" w:tplc="554CCD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11A18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3">
    <w:abstractNumId w:val="31"/>
  </w:num>
  <w:num w:numId="14">
    <w:abstractNumId w:val="20"/>
  </w:num>
  <w:num w:numId="15">
    <w:abstractNumId w:val="28"/>
  </w:num>
  <w:num w:numId="16">
    <w:abstractNumId w:val="26"/>
  </w:num>
  <w:num w:numId="17">
    <w:abstractNumId w:val="12"/>
  </w:num>
  <w:num w:numId="18">
    <w:abstractNumId w:val="17"/>
  </w:num>
  <w:num w:numId="19">
    <w:abstractNumId w:val="14"/>
  </w:num>
  <w:num w:numId="20">
    <w:abstractNumId w:val="15"/>
  </w:num>
  <w:num w:numId="21">
    <w:abstractNumId w:val="16"/>
  </w:num>
  <w:num w:numId="22">
    <w:abstractNumId w:val="18"/>
  </w:num>
  <w:num w:numId="23">
    <w:abstractNumId w:val="13"/>
  </w:num>
  <w:num w:numId="24">
    <w:abstractNumId w:val="23"/>
  </w:num>
  <w:num w:numId="25">
    <w:abstractNumId w:val="29"/>
  </w:num>
  <w:num w:numId="26">
    <w:abstractNumId w:val="22"/>
  </w:num>
  <w:num w:numId="27">
    <w:abstractNumId w:val="30"/>
  </w:num>
  <w:num w:numId="28">
    <w:abstractNumId w:val="19"/>
  </w:num>
  <w:num w:numId="29">
    <w:abstractNumId w:val="27"/>
  </w:num>
  <w:num w:numId="30">
    <w:abstractNumId w:val="21"/>
  </w:num>
  <w:num w:numId="31">
    <w:abstractNumId w:val="2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Firma" w:val="Systemtechnik"/>
    <w:docVar w:name="BMFirmaSelektion" w:val=" 0"/>
    <w:docVar w:name="Einstufung" w:val="offen"/>
    <w:docVar w:name="EinstufungSelektion" w:val=" 0"/>
    <w:docVar w:name="Status" w:val="in Bearbeitung"/>
    <w:docVar w:name="StatusSelektion" w:val=" 0"/>
  </w:docVars>
  <w:rsids>
    <w:rsidRoot w:val="00587D5B"/>
    <w:rsid w:val="000365E0"/>
    <w:rsid w:val="000527CB"/>
    <w:rsid w:val="00070951"/>
    <w:rsid w:val="000B3A50"/>
    <w:rsid w:val="000D21CC"/>
    <w:rsid w:val="000D2B35"/>
    <w:rsid w:val="0017490E"/>
    <w:rsid w:val="00206E79"/>
    <w:rsid w:val="00215460"/>
    <w:rsid w:val="002E6A69"/>
    <w:rsid w:val="0039239A"/>
    <w:rsid w:val="00454283"/>
    <w:rsid w:val="00472082"/>
    <w:rsid w:val="004809B7"/>
    <w:rsid w:val="00482946"/>
    <w:rsid w:val="00587D5B"/>
    <w:rsid w:val="006433E4"/>
    <w:rsid w:val="006C20DA"/>
    <w:rsid w:val="006E49A5"/>
    <w:rsid w:val="007518AD"/>
    <w:rsid w:val="0079795F"/>
    <w:rsid w:val="007B58BB"/>
    <w:rsid w:val="00826081"/>
    <w:rsid w:val="0085463F"/>
    <w:rsid w:val="009F56D2"/>
    <w:rsid w:val="00B55697"/>
    <w:rsid w:val="00B9772D"/>
    <w:rsid w:val="00BA726A"/>
    <w:rsid w:val="00C02995"/>
    <w:rsid w:val="00CC6D82"/>
    <w:rsid w:val="00D01260"/>
    <w:rsid w:val="00F71D0D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1674BF"/>
  <w15:docId w15:val="{4BA38962-F9D7-C547-AB44-3B97EE82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6D2"/>
    <w:pPr>
      <w:spacing w:before="120" w:after="6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9F56D2"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9F56D2"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qFormat/>
    <w:rsid w:val="009F56D2"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qFormat/>
    <w:rsid w:val="009F56D2"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Heading5">
    <w:name w:val="heading 5"/>
    <w:basedOn w:val="Heading4"/>
    <w:next w:val="Normal"/>
    <w:qFormat/>
    <w:rsid w:val="009F56D2"/>
    <w:pPr>
      <w:numPr>
        <w:ilvl w:val="4"/>
      </w:numPr>
      <w:ind w:hanging="851"/>
      <w:outlineLvl w:val="4"/>
    </w:pPr>
  </w:style>
  <w:style w:type="paragraph" w:styleId="Heading6">
    <w:name w:val="heading 6"/>
    <w:basedOn w:val="Heading5"/>
    <w:next w:val="Normal"/>
    <w:qFormat/>
    <w:rsid w:val="009F56D2"/>
    <w:pPr>
      <w:numPr>
        <w:ilvl w:val="5"/>
      </w:numPr>
      <w:ind w:hanging="851"/>
      <w:outlineLvl w:val="5"/>
    </w:pPr>
  </w:style>
  <w:style w:type="paragraph" w:styleId="Heading7">
    <w:name w:val="heading 7"/>
    <w:basedOn w:val="Heading6"/>
    <w:next w:val="Normal"/>
    <w:qFormat/>
    <w:rsid w:val="009F56D2"/>
    <w:pPr>
      <w:numPr>
        <w:ilvl w:val="6"/>
      </w:numPr>
      <w:ind w:hanging="851"/>
      <w:outlineLvl w:val="6"/>
    </w:pPr>
    <w:rPr>
      <w:b w:val="0"/>
      <w:bCs w:val="0"/>
    </w:rPr>
  </w:style>
  <w:style w:type="paragraph" w:styleId="Heading8">
    <w:name w:val="heading 8"/>
    <w:basedOn w:val="Heading7"/>
    <w:next w:val="Normal"/>
    <w:qFormat/>
    <w:rsid w:val="009F56D2"/>
    <w:pPr>
      <w:numPr>
        <w:ilvl w:val="7"/>
      </w:numPr>
      <w:ind w:hanging="851"/>
      <w:outlineLvl w:val="7"/>
    </w:pPr>
    <w:rPr>
      <w:b/>
      <w:bCs/>
    </w:rPr>
  </w:style>
  <w:style w:type="paragraph" w:styleId="Heading9">
    <w:name w:val="heading 9"/>
    <w:basedOn w:val="Heading8"/>
    <w:next w:val="Normal"/>
    <w:qFormat/>
    <w:rsid w:val="009F56D2"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F56D2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rsid w:val="009F56D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433E4"/>
  </w:style>
  <w:style w:type="paragraph" w:styleId="ListParagraph">
    <w:name w:val="List Paragraph"/>
    <w:basedOn w:val="Normal"/>
    <w:uiPriority w:val="34"/>
    <w:qFormat/>
    <w:rsid w:val="0058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netthollstein/Downloads/Template_Ergebnisprotokoll%20(1)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Template_Ergebnisprotokoll (1).dotx</Template>
  <TotalTime>14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Ontonym GmbH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Besprechungsprotokoll</dc:subject>
  <dc:creator>Bennett Hollstein</dc:creator>
  <cp:lastModifiedBy>Bennett Hollstein</cp:lastModifiedBy>
  <cp:revision>1</cp:revision>
  <cp:lastPrinted>1999-07-23T11:11:00Z</cp:lastPrinted>
  <dcterms:created xsi:type="dcterms:W3CDTF">2021-06-12T16:03:00Z</dcterms:created>
  <dcterms:modified xsi:type="dcterms:W3CDTF">2021-06-12T16:26:00Z</dcterms:modified>
</cp:coreProperties>
</file>